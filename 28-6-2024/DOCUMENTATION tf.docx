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D6F28D" w14:textId="4E2F1E32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2F240FB2" w14:textId="045E7FC2" w:rsidR="00C6554A" w:rsidRPr="00E0061F" w:rsidRDefault="00F246ED" w:rsidP="00C6554A">
      <w:pPr>
        <w:pStyle w:val="Title"/>
        <w:rPr>
          <w:color w:val="FF0000"/>
        </w:rPr>
      </w:pPr>
      <w:r w:rsidRPr="00E0061F">
        <w:rPr>
          <w:color w:val="FF0000"/>
        </w:rPr>
        <w:t>DOCUMENTATION</w:t>
      </w:r>
    </w:p>
    <w:p w14:paraId="157AFEE7" w14:textId="49F071ED" w:rsidR="00C6554A" w:rsidRPr="00D5413C" w:rsidRDefault="00F246ED" w:rsidP="00C6554A">
      <w:pPr>
        <w:pStyle w:val="Subtitle"/>
      </w:pPr>
      <w:r>
        <w:t>TENSORFLOW</w:t>
      </w:r>
    </w:p>
    <w:p w14:paraId="2A91923A" w14:textId="40DE20FB" w:rsidR="00C6554A" w:rsidRDefault="00E0061F" w:rsidP="00C6554A">
      <w:pPr>
        <w:pStyle w:val="ContactInfo"/>
      </w:pPr>
      <w:r>
        <w:t>Shuhaib</w:t>
      </w:r>
      <w:r w:rsidR="00C6554A">
        <w:t xml:space="preserve"> | </w:t>
      </w:r>
      <w:proofErr w:type="spellStart"/>
      <w:r>
        <w:t>Tensorflow</w:t>
      </w:r>
      <w:proofErr w:type="spellEnd"/>
      <w:r>
        <w:t xml:space="preserve"> practical test</w:t>
      </w:r>
      <w:r w:rsidR="00C6554A">
        <w:t xml:space="preserve"> |</w:t>
      </w:r>
      <w:r w:rsidR="00C6554A" w:rsidRPr="00D5413C">
        <w:t xml:space="preserve"> </w:t>
      </w:r>
      <w:r>
        <w:t>28/06/2024</w:t>
      </w:r>
      <w:r w:rsidR="00C6554A">
        <w:br w:type="page"/>
      </w:r>
    </w:p>
    <w:p w14:paraId="2DA3784A" w14:textId="32A080F2" w:rsidR="00C6554A" w:rsidRPr="00E0061F" w:rsidRDefault="00F246ED" w:rsidP="00C6554A">
      <w:pPr>
        <w:pStyle w:val="Heading1"/>
        <w:rPr>
          <w:color w:val="FF0000"/>
        </w:rPr>
      </w:pPr>
      <w:r w:rsidRPr="00E0061F">
        <w:rPr>
          <w:color w:val="FF0000"/>
        </w:rPr>
        <w:lastRenderedPageBreak/>
        <w:t>ACTIVITY – 1</w:t>
      </w:r>
    </w:p>
    <w:p w14:paraId="6A581FD0" w14:textId="0058DA64" w:rsidR="00F246ED" w:rsidRDefault="00F246ED" w:rsidP="00F246ED"/>
    <w:p w14:paraId="607C9C81" w14:textId="50544F0A" w:rsidR="00F246ED" w:rsidRPr="00E0061F" w:rsidRDefault="00F246ED" w:rsidP="00F246ED">
      <w:pPr>
        <w:pStyle w:val="Heading2"/>
        <w:rPr>
          <w:color w:val="FF0000"/>
        </w:rPr>
      </w:pPr>
      <w:r w:rsidRPr="00E0061F">
        <w:rPr>
          <w:color w:val="FF0000"/>
        </w:rPr>
        <w:t xml:space="preserve">aim: </w:t>
      </w:r>
    </w:p>
    <w:p w14:paraId="04348059" w14:textId="4F8E2186" w:rsidR="00C6554A" w:rsidRPr="00514122" w:rsidRDefault="00F246ED" w:rsidP="00F246ED">
      <w:r>
        <w:t xml:space="preserve">                                   Create a 3*3 matrix of ones and a 3*3 matric of zero. Add them together using TensorFlow.</w:t>
      </w:r>
    </w:p>
    <w:p w14:paraId="6D2C7832" w14:textId="27B0D2D0" w:rsidR="00C6554A" w:rsidRPr="00E0061F" w:rsidRDefault="00F246ED" w:rsidP="00C6554A">
      <w:pPr>
        <w:pStyle w:val="Heading2"/>
        <w:rPr>
          <w:color w:val="FF0000"/>
          <w:u w:val="single"/>
        </w:rPr>
      </w:pPr>
      <w:r w:rsidRPr="00E0061F">
        <w:rPr>
          <w:color w:val="FF0000"/>
          <w:u w:val="single"/>
        </w:rPr>
        <w:t xml:space="preserve">requirements: </w:t>
      </w:r>
    </w:p>
    <w:p w14:paraId="6030B3B7" w14:textId="0E1CE78F" w:rsidR="00F246ED" w:rsidRDefault="00F246ED" w:rsidP="00F246ED">
      <w:pPr>
        <w:pStyle w:val="ListParagraph"/>
        <w:numPr>
          <w:ilvl w:val="0"/>
          <w:numId w:val="16"/>
        </w:numPr>
      </w:pPr>
      <w:r>
        <w:t>Pc</w:t>
      </w:r>
    </w:p>
    <w:p w14:paraId="543D68CF" w14:textId="3622A2D8" w:rsidR="00F246ED" w:rsidRDefault="00335E99" w:rsidP="00F246ED">
      <w:pPr>
        <w:pStyle w:val="ListParagraph"/>
        <w:numPr>
          <w:ilvl w:val="0"/>
          <w:numId w:val="16"/>
        </w:numPr>
      </w:pPr>
      <w:r>
        <w:t>Jupyter lab</w:t>
      </w:r>
      <w:r w:rsidR="00F246ED">
        <w:t>/ vs code</w:t>
      </w:r>
    </w:p>
    <w:p w14:paraId="6E156E28" w14:textId="0A833401" w:rsidR="00F246ED" w:rsidRPr="00E0061F" w:rsidRDefault="00F246ED" w:rsidP="00335E99">
      <w:pPr>
        <w:pStyle w:val="Heading2"/>
        <w:rPr>
          <w:color w:val="FF0000"/>
          <w:u w:val="single"/>
        </w:rPr>
      </w:pPr>
      <w:r w:rsidRPr="00E0061F">
        <w:rPr>
          <w:color w:val="FF0000"/>
          <w:u w:val="single"/>
        </w:rPr>
        <w:t xml:space="preserve">procedure/code: </w:t>
      </w:r>
    </w:p>
    <w:p w14:paraId="52872312" w14:textId="4341CFEF" w:rsidR="00335E99" w:rsidRDefault="00335E99" w:rsidP="00335E99">
      <w:pPr>
        <w:pStyle w:val="ListParagraph"/>
        <w:numPr>
          <w:ilvl w:val="0"/>
          <w:numId w:val="20"/>
        </w:numPr>
      </w:pPr>
      <w:r>
        <w:t>Step-1</w:t>
      </w:r>
    </w:p>
    <w:p w14:paraId="24F72BC7" w14:textId="3DEA3D37" w:rsidR="00335E99" w:rsidRDefault="00335E99" w:rsidP="00335E99">
      <w:pPr>
        <w:pStyle w:val="ListParagraph"/>
      </w:pPr>
      <w:r w:rsidRPr="00335E99">
        <w:drawing>
          <wp:inline distT="0" distB="0" distL="0" distR="0" wp14:anchorId="7C66B9FF" wp14:editId="0BFA7343">
            <wp:extent cx="3191320" cy="485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927E" w14:textId="7334867F" w:rsidR="00335E99" w:rsidRDefault="00335E99" w:rsidP="00335E99">
      <w:pPr>
        <w:pStyle w:val="ListParagraph"/>
        <w:numPr>
          <w:ilvl w:val="0"/>
          <w:numId w:val="20"/>
        </w:numPr>
      </w:pPr>
      <w:r>
        <w:t>Step-</w:t>
      </w:r>
      <w:r>
        <w:t>2</w:t>
      </w:r>
    </w:p>
    <w:p w14:paraId="4118BDAF" w14:textId="09267EB7" w:rsidR="00335E99" w:rsidRDefault="00335E99" w:rsidP="00335E99">
      <w:pPr>
        <w:pStyle w:val="ListParagraph"/>
      </w:pPr>
      <w:r w:rsidRPr="00335E99">
        <w:drawing>
          <wp:inline distT="0" distB="0" distL="0" distR="0" wp14:anchorId="08D1ACFC" wp14:editId="23889151">
            <wp:extent cx="5486400" cy="569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2AAB" w14:textId="37A8EE57" w:rsidR="00335E99" w:rsidRDefault="00335E99" w:rsidP="00335E99">
      <w:pPr>
        <w:pStyle w:val="ListParagraph"/>
        <w:numPr>
          <w:ilvl w:val="0"/>
          <w:numId w:val="21"/>
        </w:numPr>
      </w:pPr>
      <w:r>
        <w:t>S</w:t>
      </w:r>
      <w:r>
        <w:t>tep-3</w:t>
      </w:r>
    </w:p>
    <w:p w14:paraId="75EE0A6A" w14:textId="0A713AAE" w:rsidR="00F246ED" w:rsidRDefault="00335E99" w:rsidP="00335E99">
      <w:pPr>
        <w:pStyle w:val="ListParagraph"/>
      </w:pPr>
      <w:r w:rsidRPr="00335E99">
        <w:drawing>
          <wp:inline distT="0" distB="0" distL="0" distR="0" wp14:anchorId="5D232191" wp14:editId="2506D93F">
            <wp:extent cx="5486400" cy="721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4E414" w14:textId="52E4434B" w:rsidR="00335E99" w:rsidRDefault="00335E99" w:rsidP="00335E99">
      <w:pPr>
        <w:pStyle w:val="ListParagraph"/>
        <w:numPr>
          <w:ilvl w:val="0"/>
          <w:numId w:val="21"/>
        </w:numPr>
      </w:pPr>
      <w:r>
        <w:t>Step-4</w:t>
      </w:r>
    </w:p>
    <w:p w14:paraId="19F6876A" w14:textId="3300F977" w:rsidR="00335E99" w:rsidRDefault="00335E99" w:rsidP="00335E99">
      <w:pPr>
        <w:pStyle w:val="ListParagraph"/>
      </w:pPr>
      <w:r>
        <w:rPr>
          <w:noProof/>
          <w:lang w:val="en-IN" w:eastAsia="en-IN"/>
        </w:rPr>
        <w:drawing>
          <wp:inline distT="0" distB="0" distL="0" distR="0" wp14:anchorId="476F159C" wp14:editId="6591A12D">
            <wp:extent cx="5486400" cy="124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8289" w14:textId="77777777" w:rsidR="00F246ED" w:rsidRDefault="00F246ED" w:rsidP="00F246ED"/>
    <w:p w14:paraId="6BE4B710" w14:textId="2267D5BA" w:rsidR="00713E37" w:rsidRPr="00E0061F" w:rsidRDefault="00713E37" w:rsidP="00713E37">
      <w:pPr>
        <w:pStyle w:val="Heading2"/>
        <w:rPr>
          <w:color w:val="FF0000"/>
        </w:rPr>
      </w:pPr>
      <w:r w:rsidRPr="00E0061F">
        <w:rPr>
          <w:color w:val="FF0000"/>
        </w:rPr>
        <w:t xml:space="preserve">OUTPUT: </w:t>
      </w:r>
    </w:p>
    <w:p w14:paraId="5B12F699" w14:textId="07CC12BA" w:rsidR="00713E37" w:rsidRDefault="00335E99" w:rsidP="00F246ED">
      <w:r w:rsidRPr="00335E99">
        <w:drawing>
          <wp:inline distT="0" distB="0" distL="0" distR="0" wp14:anchorId="3AF71A46" wp14:editId="007C8500">
            <wp:extent cx="4183380" cy="8458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4296" cy="84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63A2" w14:textId="37F0B012" w:rsidR="00713E37" w:rsidRPr="00E0061F" w:rsidRDefault="00713E37" w:rsidP="00713E37">
      <w:pPr>
        <w:pStyle w:val="Heading2"/>
        <w:rPr>
          <w:color w:val="FF0000"/>
        </w:rPr>
      </w:pPr>
      <w:r w:rsidRPr="00E0061F">
        <w:rPr>
          <w:color w:val="FF0000"/>
        </w:rPr>
        <w:lastRenderedPageBreak/>
        <w:t xml:space="preserve">RESULT: </w:t>
      </w:r>
    </w:p>
    <w:p w14:paraId="54B9B44A" w14:textId="3A1101B4" w:rsidR="00713E37" w:rsidRDefault="00713E37" w:rsidP="00F246ED"/>
    <w:p w14:paraId="3263C0C2" w14:textId="34ADB7DC" w:rsidR="00F246ED" w:rsidRDefault="00F246ED" w:rsidP="00F246ED">
      <w:r>
        <w:t xml:space="preserve"> The resulting matrix is printed, showing a 3x3 matrix filled with ones.</w:t>
      </w:r>
    </w:p>
    <w:p w14:paraId="14C7E875" w14:textId="7B56EBCA" w:rsidR="00335E99" w:rsidRPr="00E0061F" w:rsidRDefault="00335E99" w:rsidP="00335E99">
      <w:pPr>
        <w:pStyle w:val="Heading1"/>
        <w:rPr>
          <w:color w:val="FF0000"/>
        </w:rPr>
      </w:pPr>
      <w:r w:rsidRPr="00E0061F">
        <w:rPr>
          <w:color w:val="FF0000"/>
        </w:rPr>
        <w:t>ACTIVITY – 2</w:t>
      </w:r>
    </w:p>
    <w:p w14:paraId="542D91C4" w14:textId="77777777" w:rsidR="00335E99" w:rsidRDefault="00335E99" w:rsidP="00335E99"/>
    <w:p w14:paraId="733DEE0F" w14:textId="77777777" w:rsidR="00335E99" w:rsidRDefault="00335E99" w:rsidP="00335E99"/>
    <w:p w14:paraId="29E297D5" w14:textId="77777777" w:rsidR="00335E99" w:rsidRPr="00E0061F" w:rsidRDefault="00335E99" w:rsidP="00335E99">
      <w:pPr>
        <w:pStyle w:val="Heading2"/>
        <w:rPr>
          <w:color w:val="FF0000"/>
        </w:rPr>
      </w:pPr>
      <w:r w:rsidRPr="00E0061F">
        <w:rPr>
          <w:color w:val="FF0000"/>
        </w:rPr>
        <w:t xml:space="preserve">aim: </w:t>
      </w:r>
    </w:p>
    <w:p w14:paraId="7214B761" w14:textId="550767E7" w:rsidR="00335E99" w:rsidRDefault="00335E99" w:rsidP="00335E99">
      <w:proofErr w:type="gramStart"/>
      <w:r>
        <w:t>implement</w:t>
      </w:r>
      <w:proofErr w:type="gramEnd"/>
      <w:r>
        <w:t xml:space="preserve"> a custom layer in </w:t>
      </w:r>
      <w:proofErr w:type="spellStart"/>
      <w:r>
        <w:t>tens</w:t>
      </w:r>
      <w:r w:rsidR="00C51A9B">
        <w:t>orflow</w:t>
      </w:r>
      <w:proofErr w:type="spellEnd"/>
      <w:r w:rsidR="00C51A9B">
        <w:t xml:space="preserve"> that performs a specific </w:t>
      </w:r>
      <w:r>
        <w:t>operations (</w:t>
      </w:r>
      <w:proofErr w:type="spellStart"/>
      <w:r w:rsidR="00C51A9B">
        <w:t>eg.customactivation</w:t>
      </w:r>
      <w:proofErr w:type="spellEnd"/>
      <w:r w:rsidR="00C51A9B">
        <w:t xml:space="preserve">, function) </w:t>
      </w:r>
      <w:r>
        <w:t>use this layer as a simple model</w:t>
      </w:r>
      <w:r w:rsidR="00C51A9B">
        <w:t>.</w:t>
      </w:r>
    </w:p>
    <w:p w14:paraId="1FCBF90E" w14:textId="77777777" w:rsidR="00335E99" w:rsidRPr="00E0061F" w:rsidRDefault="00335E99" w:rsidP="00335E99">
      <w:pPr>
        <w:pStyle w:val="Heading2"/>
        <w:rPr>
          <w:color w:val="FF0000"/>
        </w:rPr>
      </w:pPr>
      <w:r w:rsidRPr="00E0061F">
        <w:rPr>
          <w:color w:val="FF0000"/>
        </w:rPr>
        <w:t xml:space="preserve">requirements: </w:t>
      </w:r>
    </w:p>
    <w:p w14:paraId="6F1E4874" w14:textId="77777777" w:rsidR="00335E99" w:rsidRDefault="00335E99" w:rsidP="00335E99">
      <w:pPr>
        <w:pStyle w:val="ListParagraph"/>
        <w:numPr>
          <w:ilvl w:val="0"/>
          <w:numId w:val="16"/>
        </w:numPr>
      </w:pPr>
      <w:r>
        <w:t>Pc</w:t>
      </w:r>
    </w:p>
    <w:p w14:paraId="77CE7715" w14:textId="75A40DD3" w:rsidR="00335E99" w:rsidRDefault="00C51A9B" w:rsidP="00335E99">
      <w:pPr>
        <w:pStyle w:val="ListParagraph"/>
        <w:numPr>
          <w:ilvl w:val="0"/>
          <w:numId w:val="16"/>
        </w:numPr>
      </w:pPr>
      <w:proofErr w:type="spellStart"/>
      <w:r>
        <w:t>jupyternotebook</w:t>
      </w:r>
      <w:proofErr w:type="spellEnd"/>
      <w:r w:rsidR="00335E99">
        <w:t xml:space="preserve"> / vs code</w:t>
      </w:r>
    </w:p>
    <w:p w14:paraId="72E322F2" w14:textId="77777777" w:rsidR="00C51A9B" w:rsidRDefault="00C51A9B" w:rsidP="00C51A9B">
      <w:pPr>
        <w:pStyle w:val="ListParagraph"/>
        <w:numPr>
          <w:ilvl w:val="0"/>
          <w:numId w:val="16"/>
        </w:numPr>
      </w:pPr>
      <w:proofErr w:type="spellStart"/>
      <w:r>
        <w:t>TensorFlow</w:t>
      </w:r>
      <w:proofErr w:type="spellEnd"/>
      <w:r>
        <w:t xml:space="preserve"> library</w:t>
      </w:r>
    </w:p>
    <w:p w14:paraId="31B34ECA" w14:textId="77777777" w:rsidR="00C51A9B" w:rsidRDefault="00C51A9B" w:rsidP="00335E99">
      <w:pPr>
        <w:pStyle w:val="ListParagraph"/>
        <w:numPr>
          <w:ilvl w:val="0"/>
          <w:numId w:val="16"/>
        </w:numPr>
      </w:pPr>
    </w:p>
    <w:p w14:paraId="46BB6507" w14:textId="77777777" w:rsidR="00335E99" w:rsidRPr="00E0061F" w:rsidRDefault="00335E99" w:rsidP="00335E99">
      <w:pPr>
        <w:pStyle w:val="Heading2"/>
        <w:rPr>
          <w:color w:val="FF0000"/>
        </w:rPr>
      </w:pPr>
      <w:r w:rsidRPr="00E0061F">
        <w:rPr>
          <w:color w:val="FF0000"/>
        </w:rPr>
        <w:t xml:space="preserve">procedure/code: </w:t>
      </w:r>
    </w:p>
    <w:p w14:paraId="640C0A49" w14:textId="07467DF3" w:rsidR="00335E99" w:rsidRDefault="00C51A9B" w:rsidP="00C51A9B">
      <w:pPr>
        <w:pStyle w:val="ListParagraph"/>
        <w:numPr>
          <w:ilvl w:val="0"/>
          <w:numId w:val="22"/>
        </w:numPr>
      </w:pPr>
      <w:r>
        <w:t>Step-1</w:t>
      </w:r>
    </w:p>
    <w:p w14:paraId="365A8DDF" w14:textId="5E52DFB2" w:rsidR="00C51A9B" w:rsidRDefault="00C51A9B" w:rsidP="00C51A9B">
      <w:pPr>
        <w:pStyle w:val="ListParagraph"/>
        <w:ind w:left="780"/>
      </w:pPr>
      <w:r w:rsidRPr="00C51A9B">
        <w:drawing>
          <wp:inline distT="0" distB="0" distL="0" distR="0" wp14:anchorId="2C5CA753" wp14:editId="69E52CBE">
            <wp:extent cx="5486400" cy="22529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F6E7" w14:textId="42082AA4" w:rsidR="00C51A9B" w:rsidRDefault="00C51A9B" w:rsidP="00C51A9B"/>
    <w:p w14:paraId="4E58AC7F" w14:textId="60F73FEC" w:rsidR="00C51A9B" w:rsidRDefault="00C51A9B" w:rsidP="00C51A9B"/>
    <w:p w14:paraId="085C2C8F" w14:textId="77777777" w:rsidR="00C51A9B" w:rsidRDefault="00C51A9B" w:rsidP="00C51A9B"/>
    <w:p w14:paraId="0FFB4C38" w14:textId="077912F1" w:rsidR="00C51A9B" w:rsidRDefault="00C51A9B" w:rsidP="00C51A9B">
      <w:pPr>
        <w:pStyle w:val="ListParagraph"/>
        <w:ind w:left="780"/>
      </w:pPr>
    </w:p>
    <w:p w14:paraId="4789CFF2" w14:textId="52292849" w:rsidR="00C51A9B" w:rsidRDefault="00C51A9B" w:rsidP="00EB4CBC">
      <w:pPr>
        <w:pStyle w:val="ListParagraph"/>
        <w:numPr>
          <w:ilvl w:val="0"/>
          <w:numId w:val="22"/>
        </w:numPr>
      </w:pPr>
      <w:r>
        <w:t>Step-</w:t>
      </w:r>
      <w:r>
        <w:t>2</w:t>
      </w:r>
    </w:p>
    <w:p w14:paraId="6745253E" w14:textId="15FCB7E8" w:rsidR="00C51A9B" w:rsidRDefault="00C51A9B" w:rsidP="00C51A9B">
      <w:pPr>
        <w:pStyle w:val="ListParagraph"/>
        <w:ind w:left="780"/>
      </w:pPr>
      <w:r w:rsidRPr="00C51A9B">
        <w:drawing>
          <wp:inline distT="0" distB="0" distL="0" distR="0" wp14:anchorId="2EF4FAA0" wp14:editId="7EDF9034">
            <wp:extent cx="5486400" cy="14141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0D36" w14:textId="77777777" w:rsidR="00C51A9B" w:rsidRDefault="00C51A9B" w:rsidP="00C51A9B">
      <w:pPr>
        <w:pStyle w:val="ListParagraph"/>
        <w:ind w:left="780"/>
      </w:pPr>
    </w:p>
    <w:p w14:paraId="74445B6A" w14:textId="4BC53BD0" w:rsidR="00C51A9B" w:rsidRDefault="00C51A9B" w:rsidP="00C51A9B">
      <w:pPr>
        <w:pStyle w:val="ListParagraph"/>
        <w:numPr>
          <w:ilvl w:val="0"/>
          <w:numId w:val="22"/>
        </w:numPr>
      </w:pPr>
      <w:r>
        <w:t>Step-</w:t>
      </w:r>
      <w:r>
        <w:t>3</w:t>
      </w:r>
    </w:p>
    <w:p w14:paraId="68946D35" w14:textId="0F70BC5F" w:rsidR="00C51A9B" w:rsidRDefault="00C51A9B" w:rsidP="00C51A9B">
      <w:pPr>
        <w:pStyle w:val="ListParagraph"/>
        <w:ind w:left="780"/>
      </w:pPr>
      <w:r w:rsidRPr="00C51A9B">
        <w:drawing>
          <wp:inline distT="0" distB="0" distL="0" distR="0" wp14:anchorId="72F74640" wp14:editId="25C8BEB2">
            <wp:extent cx="5486400" cy="2388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6E60" w14:textId="77777777" w:rsidR="00C51A9B" w:rsidRDefault="00C51A9B" w:rsidP="00C51A9B"/>
    <w:p w14:paraId="5968DF6D" w14:textId="3E809247" w:rsidR="00C51A9B" w:rsidRDefault="00C51A9B" w:rsidP="00C51A9B">
      <w:pPr>
        <w:pStyle w:val="ListParagraph"/>
        <w:numPr>
          <w:ilvl w:val="0"/>
          <w:numId w:val="23"/>
        </w:numPr>
      </w:pPr>
      <w:r>
        <w:t>Step-4</w:t>
      </w:r>
    </w:p>
    <w:p w14:paraId="65787619" w14:textId="6AF4BEDE" w:rsidR="00C51A9B" w:rsidRDefault="00C51A9B" w:rsidP="00C51A9B">
      <w:pPr>
        <w:pStyle w:val="ListParagraph"/>
        <w:ind w:left="780"/>
      </w:pPr>
      <w:r w:rsidRPr="00C51A9B">
        <w:drawing>
          <wp:inline distT="0" distB="0" distL="0" distR="0" wp14:anchorId="4A4B283C" wp14:editId="5831C466">
            <wp:extent cx="5486400" cy="19792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F68A" w14:textId="77777777" w:rsidR="00C51A9B" w:rsidRDefault="00C51A9B" w:rsidP="00C51A9B"/>
    <w:p w14:paraId="3CF38FCD" w14:textId="77777777" w:rsidR="00335E99" w:rsidRDefault="00335E99" w:rsidP="00335E99"/>
    <w:p w14:paraId="66E079EC" w14:textId="77777777" w:rsidR="00335E99" w:rsidRPr="00E0061F" w:rsidRDefault="00335E99" w:rsidP="00335E99">
      <w:pPr>
        <w:pStyle w:val="Heading2"/>
        <w:rPr>
          <w:color w:val="FF0000"/>
        </w:rPr>
      </w:pPr>
      <w:r w:rsidRPr="00E0061F">
        <w:rPr>
          <w:color w:val="FF0000"/>
        </w:rPr>
        <w:lastRenderedPageBreak/>
        <w:t xml:space="preserve">OUTPUT: </w:t>
      </w:r>
    </w:p>
    <w:p w14:paraId="4CB23364" w14:textId="3C7CE80D" w:rsidR="00335E99" w:rsidRDefault="00C51A9B" w:rsidP="00335E99">
      <w:r w:rsidRPr="00C51A9B">
        <w:drawing>
          <wp:inline distT="0" distB="0" distL="0" distR="0" wp14:anchorId="1EDF1BAF" wp14:editId="6569F450">
            <wp:extent cx="5486400" cy="37915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694E" w14:textId="77777777" w:rsidR="00335E99" w:rsidRDefault="00335E99" w:rsidP="00335E99"/>
    <w:p w14:paraId="6C56B757" w14:textId="77777777" w:rsidR="00335E99" w:rsidRPr="00E0061F" w:rsidRDefault="00335E99" w:rsidP="00335E99">
      <w:pPr>
        <w:pStyle w:val="Heading2"/>
        <w:rPr>
          <w:color w:val="FF0000"/>
        </w:rPr>
      </w:pPr>
      <w:r w:rsidRPr="00E0061F">
        <w:rPr>
          <w:color w:val="FF0000"/>
        </w:rPr>
        <w:t xml:space="preserve">RESULT: </w:t>
      </w:r>
    </w:p>
    <w:p w14:paraId="37E6AE31" w14:textId="220B2617" w:rsidR="00F246ED" w:rsidRDefault="00C51A9B" w:rsidP="00F246ED">
      <w:r>
        <w:t>Successfully executed program and displayed the output.</w:t>
      </w:r>
    </w:p>
    <w:p w14:paraId="3E1D3020" w14:textId="23097284" w:rsidR="00F246ED" w:rsidRDefault="00F246ED" w:rsidP="00F246ED"/>
    <w:p w14:paraId="47E98FBF" w14:textId="77777777" w:rsidR="00713E37" w:rsidRDefault="00713E37" w:rsidP="00F246ED"/>
    <w:p w14:paraId="423AC461" w14:textId="0D0FC88A" w:rsidR="00713E37" w:rsidRDefault="00713E37" w:rsidP="00713E37"/>
    <w:p w14:paraId="5C2056CE" w14:textId="77777777" w:rsidR="00713E37" w:rsidRDefault="00713E37" w:rsidP="00713E37"/>
    <w:p w14:paraId="59171B8A" w14:textId="77777777" w:rsidR="00713E37" w:rsidRDefault="00713E37" w:rsidP="00713E37"/>
    <w:p w14:paraId="1AEA18B0" w14:textId="77777777" w:rsidR="00713E37" w:rsidRDefault="00713E37" w:rsidP="00713E37"/>
    <w:p w14:paraId="23F0044F" w14:textId="77777777" w:rsidR="00713E37" w:rsidRDefault="00713E37" w:rsidP="00713E37"/>
    <w:p w14:paraId="01870BFE" w14:textId="77777777" w:rsidR="00713E37" w:rsidRDefault="00713E37" w:rsidP="00713E37"/>
    <w:p w14:paraId="23B7CA00" w14:textId="77777777" w:rsidR="00713E37" w:rsidRDefault="00713E37" w:rsidP="00713E37"/>
    <w:p w14:paraId="666D8025" w14:textId="404C0AFE" w:rsidR="00C51A9B" w:rsidRPr="00E0061F" w:rsidRDefault="00C51A9B" w:rsidP="00C51A9B">
      <w:pPr>
        <w:pStyle w:val="Heading1"/>
        <w:rPr>
          <w:color w:val="FF0000"/>
        </w:rPr>
      </w:pPr>
      <w:r w:rsidRPr="00E0061F">
        <w:rPr>
          <w:color w:val="FF0000"/>
        </w:rPr>
        <w:lastRenderedPageBreak/>
        <w:t>ACTIVITY – 3</w:t>
      </w:r>
    </w:p>
    <w:p w14:paraId="70601FC3" w14:textId="1F8D7BB0" w:rsidR="00C51A9B" w:rsidRDefault="00C51A9B" w:rsidP="00C51A9B">
      <w:r>
        <w:t> </w:t>
      </w:r>
    </w:p>
    <w:p w14:paraId="63317DA9" w14:textId="767904E7" w:rsidR="00E0061F" w:rsidRPr="00E0061F" w:rsidRDefault="00C51A9B" w:rsidP="00C51A9B">
      <w:pPr>
        <w:pStyle w:val="Heading2"/>
        <w:rPr>
          <w:color w:val="FF0000"/>
        </w:rPr>
      </w:pPr>
      <w:r w:rsidRPr="00E0061F">
        <w:rPr>
          <w:color w:val="FF0000"/>
        </w:rPr>
        <w:t>aim</w:t>
      </w:r>
      <w:r>
        <w:t>:</w:t>
      </w:r>
      <w:r w:rsidR="00E0061F">
        <w:t xml:space="preserve"> </w:t>
      </w:r>
    </w:p>
    <w:p w14:paraId="0A95D6BC" w14:textId="5E3CF28A" w:rsidR="00C51A9B" w:rsidRPr="00C51A9B" w:rsidRDefault="00C51A9B" w:rsidP="00C51A9B">
      <w:pPr>
        <w:pStyle w:val="Heading2"/>
      </w:pPr>
      <w:r>
        <w:t xml:space="preserve"> </w:t>
      </w:r>
      <w:proofErr w:type="gramStart"/>
      <w:r w:rsidRPr="00C51A9B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>implement</w:t>
      </w:r>
      <w:proofErr w:type="gramEnd"/>
      <w:r w:rsidRPr="00C51A9B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 xml:space="preserve"> a simple example of distributed training using</w:t>
      </w:r>
      <w:r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 xml:space="preserve"> </w:t>
      </w:r>
      <w:proofErr w:type="spellStart"/>
      <w:r w:rsidRPr="00C51A9B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>tf.distribute</w:t>
      </w:r>
      <w:proofErr w:type="spellEnd"/>
      <w:r w:rsidRPr="00C51A9B"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  <w:t xml:space="preserve"> strategy to train a model on multiple GPUs</w:t>
      </w:r>
    </w:p>
    <w:p w14:paraId="2F4B8F65" w14:textId="77777777" w:rsidR="00C51A9B" w:rsidRDefault="00C51A9B" w:rsidP="00C51A9B">
      <w:pPr>
        <w:pStyle w:val="Heading2"/>
        <w:rPr>
          <w:rFonts w:asciiTheme="minorHAnsi" w:eastAsiaTheme="minorHAnsi" w:hAnsiTheme="minorHAnsi" w:cstheme="minorBidi"/>
          <w:caps w:val="0"/>
          <w:color w:val="595959" w:themeColor="text1" w:themeTint="A6"/>
          <w:sz w:val="22"/>
        </w:rPr>
      </w:pPr>
    </w:p>
    <w:p w14:paraId="08F32E7E" w14:textId="21896745" w:rsidR="00C51A9B" w:rsidRPr="00E0061F" w:rsidRDefault="00C51A9B" w:rsidP="00C51A9B">
      <w:pPr>
        <w:pStyle w:val="Heading2"/>
        <w:rPr>
          <w:color w:val="FF0000"/>
        </w:rPr>
      </w:pPr>
      <w:r w:rsidRPr="00E0061F">
        <w:rPr>
          <w:color w:val="FF0000"/>
        </w:rPr>
        <w:t xml:space="preserve">requirements: </w:t>
      </w:r>
      <w:bookmarkStart w:id="5" w:name="_GoBack"/>
      <w:bookmarkEnd w:id="5"/>
    </w:p>
    <w:p w14:paraId="744B51FD" w14:textId="6EC4CC55" w:rsidR="00C51A9B" w:rsidRDefault="00C51A9B" w:rsidP="00C51A9B">
      <w:pPr>
        <w:pStyle w:val="ListParagraph"/>
        <w:ind w:left="1935" w:hanging="360"/>
      </w:pPr>
      <w:r>
        <w:rPr>
          <w:rFonts w:ascii="Symbol" w:hAnsi="Symbol"/>
          <w:noProof/>
          <w:lang w:val="en-IN" w:eastAsia="en-IN"/>
        </w:rPr>
        <w:drawing>
          <wp:inline distT="0" distB="0" distL="0" distR="0" wp14:anchorId="7E34723C" wp14:editId="4C72E4EA">
            <wp:extent cx="144780" cy="144780"/>
            <wp:effectExtent l="0" t="0" r="7620" b="7620"/>
            <wp:docPr id="19" name="Picture 19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*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>Pc</w:t>
      </w:r>
    </w:p>
    <w:p w14:paraId="08955C49" w14:textId="4C4004E8" w:rsidR="00C51A9B" w:rsidRDefault="00C51A9B" w:rsidP="00C51A9B">
      <w:pPr>
        <w:pStyle w:val="ListParagraph"/>
        <w:ind w:left="1935" w:hanging="360"/>
      </w:pPr>
      <w:r>
        <w:rPr>
          <w:rFonts w:ascii="Symbol" w:hAnsi="Symbol"/>
          <w:noProof/>
          <w:lang w:val="en-IN" w:eastAsia="en-IN"/>
        </w:rPr>
        <w:drawing>
          <wp:inline distT="0" distB="0" distL="0" distR="0" wp14:anchorId="3D0F6EE5" wp14:editId="7A4BE292">
            <wp:extent cx="144780" cy="144780"/>
            <wp:effectExtent l="0" t="0" r="7620" b="7620"/>
            <wp:docPr id="18" name="Picture 18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*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proofErr w:type="spellStart"/>
      <w:proofErr w:type="gramStart"/>
      <w:r>
        <w:t>jupyternotebook</w:t>
      </w:r>
      <w:proofErr w:type="spellEnd"/>
      <w:proofErr w:type="gramEnd"/>
      <w:r>
        <w:t xml:space="preserve"> / vs code</w:t>
      </w:r>
    </w:p>
    <w:p w14:paraId="65021C48" w14:textId="791854CC" w:rsidR="00C51A9B" w:rsidRDefault="00C51A9B" w:rsidP="00C51A9B">
      <w:pPr>
        <w:pStyle w:val="ListParagraph"/>
        <w:ind w:left="1935" w:hanging="360"/>
      </w:pPr>
      <w:r>
        <w:rPr>
          <w:rFonts w:ascii="Symbol" w:hAnsi="Symbol"/>
          <w:noProof/>
          <w:lang w:val="en-IN" w:eastAsia="en-IN"/>
        </w:rPr>
        <w:drawing>
          <wp:inline distT="0" distB="0" distL="0" distR="0" wp14:anchorId="141E0DDA" wp14:editId="5636383D">
            <wp:extent cx="144780" cy="144780"/>
            <wp:effectExtent l="0" t="0" r="7620" b="7620"/>
            <wp:docPr id="17" name="Picture 17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*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proofErr w:type="spellStart"/>
      <w:r>
        <w:t>TensorFlow</w:t>
      </w:r>
      <w:proofErr w:type="spellEnd"/>
      <w:r>
        <w:t xml:space="preserve"> library</w:t>
      </w:r>
    </w:p>
    <w:p w14:paraId="1D03E61A" w14:textId="572D96F2" w:rsidR="00C51A9B" w:rsidRDefault="00C51A9B" w:rsidP="00C51A9B">
      <w:pPr>
        <w:pStyle w:val="ListParagraph"/>
        <w:ind w:left="1935" w:hanging="360"/>
      </w:pPr>
    </w:p>
    <w:p w14:paraId="399F3528" w14:textId="082AD4F6" w:rsidR="00C51A9B" w:rsidRPr="00E0061F" w:rsidRDefault="00C51A9B" w:rsidP="00C51A9B">
      <w:pPr>
        <w:pStyle w:val="Heading2"/>
        <w:rPr>
          <w:color w:val="FF0000"/>
        </w:rPr>
      </w:pPr>
      <w:r w:rsidRPr="00E0061F">
        <w:rPr>
          <w:color w:val="FF0000"/>
        </w:rPr>
        <w:t xml:space="preserve">procedure/code: </w:t>
      </w:r>
    </w:p>
    <w:p w14:paraId="414D9638" w14:textId="77777777" w:rsidR="00FC099D" w:rsidRDefault="00FC099D" w:rsidP="00FC099D">
      <w:pPr>
        <w:pStyle w:val="ListParagraph"/>
        <w:numPr>
          <w:ilvl w:val="0"/>
          <w:numId w:val="23"/>
        </w:numPr>
      </w:pPr>
      <w:r>
        <w:t>Step-1</w:t>
      </w:r>
    </w:p>
    <w:p w14:paraId="422BBB9C" w14:textId="3A3B2DF8" w:rsidR="00FC099D" w:rsidRDefault="00FC099D" w:rsidP="00FC099D">
      <w:pPr>
        <w:pStyle w:val="ListParagraph"/>
        <w:ind w:left="780"/>
      </w:pPr>
      <w:r w:rsidRPr="00C51A9B">
        <w:drawing>
          <wp:inline distT="0" distB="0" distL="0" distR="0" wp14:anchorId="2560C8E6" wp14:editId="7642E89E">
            <wp:extent cx="5486400" cy="1266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8854" w14:textId="1A736626" w:rsidR="00FC099D" w:rsidRDefault="00FC099D" w:rsidP="00FC099D">
      <w:pPr>
        <w:pStyle w:val="ListParagraph"/>
        <w:numPr>
          <w:ilvl w:val="0"/>
          <w:numId w:val="23"/>
        </w:numPr>
      </w:pPr>
      <w:r>
        <w:t>Step-</w:t>
      </w:r>
      <w:r>
        <w:t>2</w:t>
      </w:r>
    </w:p>
    <w:p w14:paraId="58228004" w14:textId="62F902CA" w:rsidR="00FC099D" w:rsidRPr="00FC099D" w:rsidRDefault="00FC099D" w:rsidP="00FC099D">
      <w:pPr>
        <w:pStyle w:val="ListParagraph"/>
        <w:ind w:left="780"/>
      </w:pPr>
      <w:r w:rsidRPr="00FC099D">
        <w:drawing>
          <wp:inline distT="0" distB="0" distL="0" distR="0" wp14:anchorId="05ECF3C0" wp14:editId="082445BB">
            <wp:extent cx="5486400" cy="24599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8208" w14:textId="77777777" w:rsidR="00713E37" w:rsidRDefault="00713E37" w:rsidP="00713E37"/>
    <w:p w14:paraId="470C6E1E" w14:textId="50F7BFDB" w:rsidR="00713E37" w:rsidRDefault="00713E37" w:rsidP="00713E37"/>
    <w:p w14:paraId="4B881DAF" w14:textId="63A57DC4" w:rsidR="00FC099D" w:rsidRDefault="00FC099D" w:rsidP="00FC099D">
      <w:pPr>
        <w:pStyle w:val="ListParagraph"/>
        <w:numPr>
          <w:ilvl w:val="0"/>
          <w:numId w:val="23"/>
        </w:numPr>
      </w:pPr>
      <w:r>
        <w:lastRenderedPageBreak/>
        <w:t>Step-3</w:t>
      </w:r>
    </w:p>
    <w:p w14:paraId="5ED6AB08" w14:textId="4F796961" w:rsidR="00FC099D" w:rsidRDefault="00FC099D" w:rsidP="00FC099D">
      <w:pPr>
        <w:pStyle w:val="ListParagraph"/>
        <w:ind w:left="780"/>
      </w:pPr>
      <w:r w:rsidRPr="00FC099D">
        <w:drawing>
          <wp:inline distT="0" distB="0" distL="0" distR="0" wp14:anchorId="288D6C4F" wp14:editId="57B6E71B">
            <wp:extent cx="5486400" cy="18719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42D2" w14:textId="4CCFBD5A" w:rsidR="00FC099D" w:rsidRDefault="00FC099D" w:rsidP="00FC099D">
      <w:pPr>
        <w:pStyle w:val="ListParagraph"/>
        <w:ind w:left="780"/>
      </w:pPr>
    </w:p>
    <w:p w14:paraId="58A006A7" w14:textId="454446A7" w:rsidR="00FC099D" w:rsidRDefault="00FC099D" w:rsidP="00FC099D">
      <w:pPr>
        <w:pStyle w:val="ListParagraph"/>
        <w:numPr>
          <w:ilvl w:val="0"/>
          <w:numId w:val="23"/>
        </w:numPr>
      </w:pPr>
      <w:r>
        <w:t>Step-4</w:t>
      </w:r>
    </w:p>
    <w:p w14:paraId="67574789" w14:textId="4CB0180D" w:rsidR="00FC099D" w:rsidRDefault="00FC099D" w:rsidP="00FC099D">
      <w:pPr>
        <w:pStyle w:val="ListParagraph"/>
        <w:ind w:left="780"/>
      </w:pPr>
      <w:r w:rsidRPr="00FC099D">
        <w:drawing>
          <wp:inline distT="0" distB="0" distL="0" distR="0" wp14:anchorId="2400161E" wp14:editId="18813E87">
            <wp:extent cx="5486400" cy="124904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962C" w14:textId="247992C1" w:rsidR="00FC099D" w:rsidRDefault="00FC099D" w:rsidP="00FC099D"/>
    <w:p w14:paraId="66FFB906" w14:textId="13EA76BB" w:rsidR="00FC099D" w:rsidRDefault="00FC099D" w:rsidP="00FC099D">
      <w:pPr>
        <w:pStyle w:val="ListParagraph"/>
        <w:numPr>
          <w:ilvl w:val="0"/>
          <w:numId w:val="23"/>
        </w:numPr>
      </w:pPr>
      <w:r>
        <w:t>Step-5</w:t>
      </w:r>
    </w:p>
    <w:p w14:paraId="24D9A2BA" w14:textId="0DA24A06" w:rsidR="00FC099D" w:rsidRDefault="00FC099D" w:rsidP="00FC099D">
      <w:pPr>
        <w:pStyle w:val="ListParagraph"/>
        <w:ind w:left="780"/>
      </w:pPr>
      <w:r w:rsidRPr="00FC099D">
        <w:drawing>
          <wp:inline distT="0" distB="0" distL="0" distR="0" wp14:anchorId="27CCB186" wp14:editId="0B6F9FD2">
            <wp:extent cx="5486400" cy="53022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80FA" w14:textId="18A04806" w:rsidR="00FC099D" w:rsidRDefault="00FC099D" w:rsidP="00FC099D"/>
    <w:p w14:paraId="57F7CDF1" w14:textId="42930272" w:rsidR="00FC099D" w:rsidRDefault="00FC099D" w:rsidP="00FC099D">
      <w:pPr>
        <w:pStyle w:val="ListParagraph"/>
        <w:numPr>
          <w:ilvl w:val="0"/>
          <w:numId w:val="23"/>
        </w:numPr>
      </w:pPr>
      <w:r>
        <w:t>Step-6</w:t>
      </w:r>
    </w:p>
    <w:p w14:paraId="1CD1AD87" w14:textId="77F79582" w:rsidR="00FC099D" w:rsidRDefault="00FC099D" w:rsidP="00FC099D">
      <w:pPr>
        <w:pStyle w:val="ListParagraph"/>
        <w:ind w:left="780"/>
      </w:pPr>
      <w:r w:rsidRPr="00FC099D">
        <w:drawing>
          <wp:inline distT="0" distB="0" distL="0" distR="0" wp14:anchorId="68BB80DE" wp14:editId="7C4BA06F">
            <wp:extent cx="5420481" cy="962159"/>
            <wp:effectExtent l="0" t="0" r="889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EB98" w14:textId="51C4FB2D" w:rsidR="00FC099D" w:rsidRDefault="00FC099D" w:rsidP="00FC099D"/>
    <w:p w14:paraId="705DE177" w14:textId="77777777" w:rsidR="00FC099D" w:rsidRDefault="00FC099D" w:rsidP="00FC099D"/>
    <w:p w14:paraId="5C9F7EE0" w14:textId="77777777" w:rsidR="00FC099D" w:rsidRPr="00E0061F" w:rsidRDefault="00FC099D" w:rsidP="00FC099D">
      <w:pPr>
        <w:pStyle w:val="Heading2"/>
        <w:rPr>
          <w:color w:val="FF0000"/>
        </w:rPr>
      </w:pPr>
      <w:r w:rsidRPr="00E0061F">
        <w:rPr>
          <w:color w:val="FF0000"/>
        </w:rPr>
        <w:lastRenderedPageBreak/>
        <w:t xml:space="preserve">OUTPUT: </w:t>
      </w:r>
    </w:p>
    <w:p w14:paraId="6DD33FE6" w14:textId="0B63EDEA" w:rsidR="00FC099D" w:rsidRDefault="00FC099D" w:rsidP="00FC099D">
      <w:r w:rsidRPr="00FC099D">
        <w:drawing>
          <wp:inline distT="0" distB="0" distL="0" distR="0" wp14:anchorId="4BD35C6B" wp14:editId="34BDD4CA">
            <wp:extent cx="5486400" cy="21240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DC23" w14:textId="4AEC95F3" w:rsidR="00FC099D" w:rsidRDefault="00FC099D" w:rsidP="00FC099D">
      <w:r w:rsidRPr="00FC099D">
        <w:drawing>
          <wp:inline distT="0" distB="0" distL="0" distR="0" wp14:anchorId="714162B7" wp14:editId="719BB608">
            <wp:extent cx="5486400" cy="396875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434E" w14:textId="77777777" w:rsidR="00FC099D" w:rsidRDefault="00FC099D" w:rsidP="00FC099D"/>
    <w:p w14:paraId="34EDDEC7" w14:textId="77777777" w:rsidR="00FC099D" w:rsidRPr="00E0061F" w:rsidRDefault="00FC099D" w:rsidP="00FC099D">
      <w:pPr>
        <w:pStyle w:val="Heading2"/>
        <w:rPr>
          <w:color w:val="FF0000"/>
        </w:rPr>
      </w:pPr>
      <w:r w:rsidRPr="00E0061F">
        <w:rPr>
          <w:color w:val="FF0000"/>
        </w:rPr>
        <w:t xml:space="preserve">RESULT: </w:t>
      </w:r>
    </w:p>
    <w:p w14:paraId="0CE4D068" w14:textId="0953B8C3" w:rsidR="00FC099D" w:rsidRDefault="00FC099D" w:rsidP="00FC099D">
      <w:r>
        <w:t>Program executed successfully and display the output</w:t>
      </w:r>
    </w:p>
    <w:p w14:paraId="43200C63" w14:textId="556C128D" w:rsidR="00FC099D" w:rsidRDefault="00FC099D" w:rsidP="00FC099D">
      <w:pPr>
        <w:pStyle w:val="ListParagraph"/>
        <w:ind w:left="780"/>
      </w:pPr>
    </w:p>
    <w:p w14:paraId="2E107F12" w14:textId="5BEB27B0" w:rsidR="00FC099D" w:rsidRDefault="00FC099D" w:rsidP="00FC099D">
      <w:pPr>
        <w:pStyle w:val="ListParagraph"/>
        <w:ind w:left="780"/>
      </w:pPr>
    </w:p>
    <w:p w14:paraId="675E7ED9" w14:textId="46C01021" w:rsidR="00FC099D" w:rsidRDefault="00FC099D" w:rsidP="00FC099D">
      <w:pPr>
        <w:pStyle w:val="ListParagraph"/>
        <w:ind w:left="780"/>
      </w:pPr>
    </w:p>
    <w:p w14:paraId="5137AB44" w14:textId="4D70B28E" w:rsidR="00FC099D" w:rsidRDefault="00FC099D" w:rsidP="00FC099D">
      <w:pPr>
        <w:pStyle w:val="ListParagraph"/>
        <w:ind w:left="780"/>
      </w:pPr>
    </w:p>
    <w:p w14:paraId="777ED623" w14:textId="5E4F8709" w:rsidR="00FC099D" w:rsidRDefault="00FC099D" w:rsidP="00FC099D">
      <w:pPr>
        <w:pStyle w:val="ListParagraph"/>
        <w:ind w:left="780"/>
      </w:pPr>
    </w:p>
    <w:p w14:paraId="2BFC4381" w14:textId="56315D2C" w:rsidR="00FC099D" w:rsidRDefault="00FC099D" w:rsidP="00FC099D">
      <w:pPr>
        <w:pStyle w:val="ListParagraph"/>
        <w:ind w:left="780"/>
      </w:pPr>
    </w:p>
    <w:p w14:paraId="3ED05712" w14:textId="1E5FB8C0" w:rsidR="00FC099D" w:rsidRDefault="00FC099D" w:rsidP="00FC099D">
      <w:pPr>
        <w:pStyle w:val="ListParagraph"/>
        <w:ind w:left="780"/>
      </w:pPr>
    </w:p>
    <w:p w14:paraId="593F71D1" w14:textId="1FEB1E57" w:rsidR="00FC099D" w:rsidRDefault="00FC099D" w:rsidP="00FC099D">
      <w:pPr>
        <w:pStyle w:val="ListParagraph"/>
        <w:ind w:left="780"/>
      </w:pPr>
    </w:p>
    <w:p w14:paraId="19F7B54B" w14:textId="60BF6516" w:rsidR="00FC099D" w:rsidRDefault="00FC099D" w:rsidP="00FC099D">
      <w:pPr>
        <w:pStyle w:val="ListParagraph"/>
        <w:ind w:left="780"/>
      </w:pPr>
    </w:p>
    <w:p w14:paraId="2995E6B8" w14:textId="01427F31" w:rsidR="00FC099D" w:rsidRDefault="00FC099D" w:rsidP="00FC099D">
      <w:pPr>
        <w:pStyle w:val="ListParagraph"/>
        <w:ind w:left="780"/>
      </w:pPr>
    </w:p>
    <w:p w14:paraId="6F161E17" w14:textId="4E98AC3C" w:rsidR="00FC099D" w:rsidRDefault="00FC099D" w:rsidP="00FC099D">
      <w:pPr>
        <w:pStyle w:val="ListParagraph"/>
        <w:ind w:left="780"/>
      </w:pPr>
    </w:p>
    <w:p w14:paraId="521456EF" w14:textId="6ECF304B" w:rsidR="00FC099D" w:rsidRDefault="00FC099D" w:rsidP="00FC099D">
      <w:pPr>
        <w:pStyle w:val="ListParagraph"/>
        <w:ind w:left="780"/>
      </w:pPr>
    </w:p>
    <w:p w14:paraId="1D7CA61C" w14:textId="3BEBD31D" w:rsidR="00FC099D" w:rsidRDefault="00FC099D" w:rsidP="00FC099D">
      <w:pPr>
        <w:pStyle w:val="ListParagraph"/>
        <w:ind w:left="780"/>
      </w:pPr>
    </w:p>
    <w:p w14:paraId="610ED6AD" w14:textId="62663779" w:rsidR="00FC099D" w:rsidRDefault="00FC099D" w:rsidP="00FC099D">
      <w:pPr>
        <w:pStyle w:val="ListParagraph"/>
        <w:ind w:left="780"/>
      </w:pPr>
    </w:p>
    <w:p w14:paraId="066AF96C" w14:textId="36B72C12" w:rsidR="00FC099D" w:rsidRDefault="00FC099D" w:rsidP="00FC099D">
      <w:pPr>
        <w:pStyle w:val="ListParagraph"/>
        <w:ind w:left="780"/>
      </w:pPr>
    </w:p>
    <w:p w14:paraId="2C2291E5" w14:textId="17897C73" w:rsidR="00FC099D" w:rsidRDefault="00FC099D" w:rsidP="00FC099D">
      <w:pPr>
        <w:pStyle w:val="ListParagraph"/>
        <w:ind w:left="780"/>
      </w:pPr>
    </w:p>
    <w:p w14:paraId="1077FE7A" w14:textId="0C7B819B" w:rsidR="00FC099D" w:rsidRDefault="00FC099D" w:rsidP="00FC099D">
      <w:pPr>
        <w:pStyle w:val="ListParagraph"/>
        <w:ind w:left="780"/>
      </w:pPr>
    </w:p>
    <w:p w14:paraId="7927D4AC" w14:textId="77777777" w:rsidR="00FC099D" w:rsidRDefault="00FC099D" w:rsidP="00FC099D">
      <w:pPr>
        <w:pStyle w:val="ListParagraph"/>
        <w:ind w:left="780"/>
      </w:pPr>
    </w:p>
    <w:p w14:paraId="08541EF9" w14:textId="7846DD35" w:rsidR="00713E37" w:rsidRPr="00E0061F" w:rsidRDefault="00713E37" w:rsidP="00713E37">
      <w:pPr>
        <w:pStyle w:val="Heading1"/>
        <w:rPr>
          <w:color w:val="FF0000"/>
        </w:rPr>
      </w:pPr>
      <w:r w:rsidRPr="00E0061F">
        <w:rPr>
          <w:color w:val="FF0000"/>
        </w:rPr>
        <w:lastRenderedPageBreak/>
        <w:t>ACTIVITY – 4</w:t>
      </w:r>
    </w:p>
    <w:p w14:paraId="7EB37F13" w14:textId="77777777" w:rsidR="00713E37" w:rsidRDefault="00713E37" w:rsidP="00F246ED"/>
    <w:p w14:paraId="38213408" w14:textId="77777777" w:rsidR="00713E37" w:rsidRDefault="00713E37" w:rsidP="00F246ED"/>
    <w:p w14:paraId="678A1529" w14:textId="77777777" w:rsidR="00713E37" w:rsidRPr="00E0061F" w:rsidRDefault="00713E37" w:rsidP="00713E37">
      <w:pPr>
        <w:pStyle w:val="Heading2"/>
        <w:rPr>
          <w:color w:val="FF0000"/>
        </w:rPr>
      </w:pPr>
      <w:r w:rsidRPr="00E0061F">
        <w:rPr>
          <w:color w:val="FF0000"/>
        </w:rPr>
        <w:t xml:space="preserve">aim: </w:t>
      </w:r>
    </w:p>
    <w:p w14:paraId="0A2AB006" w14:textId="00E6C805" w:rsidR="00713E37" w:rsidRDefault="00713E37" w:rsidP="00F246ED">
      <w:r>
        <w:t xml:space="preserve">Write a TensorFlow function to calculate </w:t>
      </w:r>
      <w:r w:rsidR="002364C0">
        <w:t>precision,</w:t>
      </w:r>
      <w:r>
        <w:t xml:space="preserve"> </w:t>
      </w:r>
      <w:r w:rsidR="002364C0">
        <w:t>recall,</w:t>
      </w:r>
      <w:r>
        <w:t xml:space="preserve"> and F1-score for a multi-class classification problem</w:t>
      </w:r>
    </w:p>
    <w:p w14:paraId="3CA93E22" w14:textId="77777777" w:rsidR="002364C0" w:rsidRDefault="002364C0" w:rsidP="00F246ED"/>
    <w:p w14:paraId="7CEFB717" w14:textId="77777777" w:rsidR="002364C0" w:rsidRPr="00E0061F" w:rsidRDefault="002364C0" w:rsidP="002364C0">
      <w:pPr>
        <w:pStyle w:val="Heading2"/>
        <w:rPr>
          <w:color w:val="FF0000"/>
        </w:rPr>
      </w:pPr>
      <w:r w:rsidRPr="00E0061F">
        <w:rPr>
          <w:color w:val="FF0000"/>
        </w:rPr>
        <w:t xml:space="preserve">requirements: </w:t>
      </w:r>
    </w:p>
    <w:p w14:paraId="26B4403D" w14:textId="28F73787" w:rsidR="002364C0" w:rsidRDefault="002364C0" w:rsidP="002364C0">
      <w:pPr>
        <w:pStyle w:val="ListParagraph"/>
        <w:numPr>
          <w:ilvl w:val="0"/>
          <w:numId w:val="16"/>
        </w:numPr>
      </w:pPr>
      <w:r>
        <w:t>Pc</w:t>
      </w:r>
    </w:p>
    <w:p w14:paraId="6C111C21" w14:textId="64773A38" w:rsidR="002364C0" w:rsidRDefault="00FC099D" w:rsidP="002364C0">
      <w:pPr>
        <w:pStyle w:val="ListParagraph"/>
        <w:numPr>
          <w:ilvl w:val="0"/>
          <w:numId w:val="16"/>
        </w:numPr>
      </w:pPr>
      <w:proofErr w:type="spellStart"/>
      <w:r>
        <w:t>jupyternotebook</w:t>
      </w:r>
      <w:proofErr w:type="spellEnd"/>
      <w:r w:rsidR="002364C0">
        <w:t>/ vs code</w:t>
      </w:r>
    </w:p>
    <w:p w14:paraId="5E7E1BE0" w14:textId="04DF6F82" w:rsidR="00E0061F" w:rsidRDefault="00E0061F" w:rsidP="00E0061F">
      <w:pPr>
        <w:pStyle w:val="ListParagraph"/>
        <w:numPr>
          <w:ilvl w:val="0"/>
          <w:numId w:val="16"/>
        </w:numPr>
      </w:pPr>
      <w:proofErr w:type="spellStart"/>
      <w:r>
        <w:t>TensorFlow</w:t>
      </w:r>
      <w:proofErr w:type="spellEnd"/>
      <w:r>
        <w:t xml:space="preserve"> library</w:t>
      </w:r>
    </w:p>
    <w:p w14:paraId="67711220" w14:textId="77777777" w:rsidR="002364C0" w:rsidRPr="00E0061F" w:rsidRDefault="002364C0" w:rsidP="002364C0">
      <w:pPr>
        <w:pStyle w:val="Heading2"/>
        <w:rPr>
          <w:color w:val="FF0000"/>
        </w:rPr>
      </w:pPr>
      <w:r w:rsidRPr="00E0061F">
        <w:rPr>
          <w:color w:val="FF0000"/>
        </w:rPr>
        <w:t xml:space="preserve">procedure/code: </w:t>
      </w:r>
    </w:p>
    <w:p w14:paraId="6CD33D96" w14:textId="4E6400E8" w:rsidR="00C51A9B" w:rsidRDefault="00FC099D" w:rsidP="00FC099D">
      <w:pPr>
        <w:pStyle w:val="ListParagraph"/>
        <w:numPr>
          <w:ilvl w:val="0"/>
          <w:numId w:val="23"/>
        </w:numPr>
      </w:pPr>
      <w:r>
        <w:t>Step-1</w:t>
      </w:r>
    </w:p>
    <w:p w14:paraId="6D839B0C" w14:textId="201015FA" w:rsidR="00FC099D" w:rsidRDefault="00FC099D" w:rsidP="00FC099D">
      <w:pPr>
        <w:pStyle w:val="ListParagraph"/>
        <w:ind w:left="780"/>
      </w:pPr>
      <w:r w:rsidRPr="00FC099D">
        <w:drawing>
          <wp:inline distT="0" distB="0" distL="0" distR="0" wp14:anchorId="0E7E6DBF" wp14:editId="5A2E0B07">
            <wp:extent cx="5486400" cy="125603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E5D3" w14:textId="62DA78CD" w:rsidR="00FC099D" w:rsidRDefault="00FC099D" w:rsidP="00FC099D"/>
    <w:p w14:paraId="72593AA5" w14:textId="5879A98C" w:rsidR="00FC099D" w:rsidRDefault="00FC099D" w:rsidP="00FC099D">
      <w:pPr>
        <w:pStyle w:val="ListParagraph"/>
        <w:numPr>
          <w:ilvl w:val="0"/>
          <w:numId w:val="23"/>
        </w:numPr>
      </w:pPr>
      <w:r>
        <w:t>Step-2</w:t>
      </w:r>
    </w:p>
    <w:p w14:paraId="4E6A3F18" w14:textId="7592D540" w:rsidR="00FC099D" w:rsidRDefault="00FC099D" w:rsidP="00FC099D">
      <w:pPr>
        <w:pStyle w:val="ListParagraph"/>
        <w:ind w:left="780"/>
      </w:pPr>
      <w:r w:rsidRPr="00FC099D">
        <w:drawing>
          <wp:inline distT="0" distB="0" distL="0" distR="0" wp14:anchorId="0870884B" wp14:editId="6852AFE0">
            <wp:extent cx="5486400" cy="100203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F8C1" w14:textId="7B504D3D" w:rsidR="00FC099D" w:rsidRDefault="00FC099D" w:rsidP="00FC099D"/>
    <w:p w14:paraId="52B0120C" w14:textId="617C5C0E" w:rsidR="00FC099D" w:rsidRDefault="00FC099D" w:rsidP="00FC099D">
      <w:pPr>
        <w:pStyle w:val="ListParagraph"/>
        <w:numPr>
          <w:ilvl w:val="0"/>
          <w:numId w:val="23"/>
        </w:numPr>
      </w:pPr>
      <w:r>
        <w:t>Step-3</w:t>
      </w:r>
    </w:p>
    <w:p w14:paraId="7AE4709B" w14:textId="1BFF3D8A" w:rsidR="00FC099D" w:rsidRDefault="00FC099D" w:rsidP="00FC099D">
      <w:pPr>
        <w:pStyle w:val="ListParagraph"/>
        <w:ind w:left="780"/>
      </w:pPr>
      <w:r w:rsidRPr="00FC099D">
        <w:drawing>
          <wp:inline distT="0" distB="0" distL="0" distR="0" wp14:anchorId="3463C7DC" wp14:editId="30850748">
            <wp:extent cx="5486400" cy="759460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F302" w14:textId="50C11D99" w:rsidR="00FC099D" w:rsidRDefault="00FC099D" w:rsidP="00FC099D"/>
    <w:p w14:paraId="1B9950F3" w14:textId="07FADA24" w:rsidR="00FC099D" w:rsidRDefault="00FC099D" w:rsidP="00FC099D">
      <w:pPr>
        <w:pStyle w:val="ListParagraph"/>
        <w:numPr>
          <w:ilvl w:val="0"/>
          <w:numId w:val="23"/>
        </w:numPr>
      </w:pPr>
      <w:r>
        <w:t>Step-4</w:t>
      </w:r>
    </w:p>
    <w:p w14:paraId="3D8F496E" w14:textId="501AC30D" w:rsidR="00FC099D" w:rsidRDefault="00FC099D" w:rsidP="00FC099D">
      <w:pPr>
        <w:pStyle w:val="ListParagraph"/>
        <w:ind w:left="780"/>
      </w:pPr>
      <w:r w:rsidRPr="00FC099D">
        <w:drawing>
          <wp:inline distT="0" distB="0" distL="0" distR="0" wp14:anchorId="1543C366" wp14:editId="63ABDC38">
            <wp:extent cx="5391902" cy="258163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BBFD" w14:textId="2B51BA42" w:rsidR="00FC099D" w:rsidRDefault="00FC099D" w:rsidP="00E0061F"/>
    <w:p w14:paraId="7963307E" w14:textId="0029964A" w:rsidR="00E0061F" w:rsidRDefault="00E0061F" w:rsidP="00E0061F">
      <w:pPr>
        <w:pStyle w:val="ListParagraph"/>
        <w:numPr>
          <w:ilvl w:val="0"/>
          <w:numId w:val="23"/>
        </w:numPr>
      </w:pPr>
      <w:r>
        <w:t>Step-5</w:t>
      </w:r>
    </w:p>
    <w:p w14:paraId="567744E9" w14:textId="48CC24D2" w:rsidR="00E0061F" w:rsidRDefault="00E0061F" w:rsidP="00E0061F">
      <w:pPr>
        <w:pStyle w:val="ListParagraph"/>
        <w:ind w:left="780"/>
      </w:pPr>
      <w:r w:rsidRPr="00E0061F">
        <w:drawing>
          <wp:inline distT="0" distB="0" distL="0" distR="0" wp14:anchorId="58CFA2B6" wp14:editId="328682F9">
            <wp:extent cx="5486400" cy="1770380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6875" w14:textId="033A30BF" w:rsidR="001145B0" w:rsidRDefault="001145B0" w:rsidP="002364C0"/>
    <w:p w14:paraId="657E86B0" w14:textId="77777777" w:rsidR="001145B0" w:rsidRPr="00E0061F" w:rsidRDefault="001145B0" w:rsidP="001145B0">
      <w:pPr>
        <w:pStyle w:val="Heading2"/>
        <w:rPr>
          <w:color w:val="FF0000"/>
        </w:rPr>
      </w:pPr>
      <w:r w:rsidRPr="00E0061F">
        <w:rPr>
          <w:color w:val="FF0000"/>
        </w:rPr>
        <w:t xml:space="preserve">OUTPUT: </w:t>
      </w:r>
    </w:p>
    <w:p w14:paraId="031C087E" w14:textId="156FFD33" w:rsidR="001145B0" w:rsidRDefault="00E0061F" w:rsidP="002364C0">
      <w:r w:rsidRPr="00E0061F">
        <w:rPr>
          <w:noProof/>
          <w:lang w:val="en-IN" w:eastAsia="en-IN"/>
        </w:rPr>
        <w:drawing>
          <wp:inline distT="0" distB="0" distL="0" distR="0" wp14:anchorId="211535EB" wp14:editId="15CB6F89">
            <wp:extent cx="3939540" cy="792382"/>
            <wp:effectExtent l="0" t="0" r="3810" b="825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23073" cy="80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5F4A" w14:textId="77777777" w:rsidR="001145B0" w:rsidRDefault="001145B0" w:rsidP="002364C0"/>
    <w:p w14:paraId="2F296432" w14:textId="79C86E4F" w:rsidR="001145B0" w:rsidRPr="00E0061F" w:rsidRDefault="001145B0" w:rsidP="001145B0">
      <w:pPr>
        <w:pStyle w:val="Heading2"/>
        <w:rPr>
          <w:color w:val="FF0000"/>
        </w:rPr>
      </w:pPr>
      <w:r w:rsidRPr="00E0061F">
        <w:rPr>
          <w:color w:val="FF0000"/>
        </w:rPr>
        <w:t xml:space="preserve">RESULT: </w:t>
      </w:r>
    </w:p>
    <w:p w14:paraId="3575F3A5" w14:textId="5EE7214B" w:rsidR="001145B0" w:rsidRDefault="00E0061F" w:rsidP="002364C0">
      <w:r>
        <w:t>Program executed successfully and displayed the output.</w:t>
      </w:r>
    </w:p>
    <w:p w14:paraId="2BC1DC17" w14:textId="77777777" w:rsidR="00713E37" w:rsidRPr="00F246ED" w:rsidRDefault="00713E37" w:rsidP="00F246ED"/>
    <w:sectPr w:rsidR="00713E37" w:rsidRPr="00F246ED" w:rsidSect="00335E99">
      <w:footerReference w:type="default" r:id="rId32"/>
      <w:pgSz w:w="12240" w:h="15840"/>
      <w:pgMar w:top="1728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E2DA56" w14:textId="77777777" w:rsidR="00A808B7" w:rsidRDefault="00A808B7" w:rsidP="00C6554A">
      <w:pPr>
        <w:spacing w:before="0" w:after="0" w:line="240" w:lineRule="auto"/>
      </w:pPr>
      <w:r>
        <w:separator/>
      </w:r>
    </w:p>
  </w:endnote>
  <w:endnote w:type="continuationSeparator" w:id="0">
    <w:p w14:paraId="4030373C" w14:textId="77777777" w:rsidR="00A808B7" w:rsidRDefault="00A808B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Arial"/>
    <w:charset w:val="00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7F902" w14:textId="693D738A" w:rsidR="005D4C71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0061F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0969D8" w14:textId="77777777" w:rsidR="00A808B7" w:rsidRDefault="00A808B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4FBD3B7" w14:textId="77777777" w:rsidR="00A808B7" w:rsidRDefault="00A808B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11.4pt;height:11.4pt" o:bullet="t">
        <v:imagedata r:id="rId1" o:title="mso9A"/>
      </v:shape>
    </w:pict>
  </w:numPicBullet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2061839"/>
    <w:multiLevelType w:val="hybridMultilevel"/>
    <w:tmpl w:val="D2A81162"/>
    <w:lvl w:ilvl="0" w:tplc="04090007">
      <w:start w:val="1"/>
      <w:numFmt w:val="bullet"/>
      <w:lvlText w:val=""/>
      <w:lvlPicBulletId w:val="0"/>
      <w:lvlJc w:val="left"/>
      <w:pPr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3" w15:restartNumberingAfterBreak="0">
    <w:nsid w:val="39135B5F"/>
    <w:multiLevelType w:val="hybridMultilevel"/>
    <w:tmpl w:val="1FD474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F65CE1"/>
    <w:multiLevelType w:val="hybridMultilevel"/>
    <w:tmpl w:val="3CA00FDC"/>
    <w:lvl w:ilvl="0" w:tplc="903E1D9C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432AC"/>
    <w:multiLevelType w:val="hybridMultilevel"/>
    <w:tmpl w:val="4C46AF80"/>
    <w:lvl w:ilvl="0" w:tplc="40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640D83"/>
    <w:multiLevelType w:val="hybridMultilevel"/>
    <w:tmpl w:val="9200A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A47363"/>
    <w:multiLevelType w:val="hybridMultilevel"/>
    <w:tmpl w:val="79BC98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7"/>
  </w:num>
  <w:num w:numId="18">
    <w:abstractNumId w:val="14"/>
  </w:num>
  <w:num w:numId="19">
    <w:abstractNumId w:val="18"/>
  </w:num>
  <w:num w:numId="20">
    <w:abstractNumId w:val="13"/>
  </w:num>
  <w:num w:numId="21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5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6ED"/>
    <w:rsid w:val="000025F7"/>
    <w:rsid w:val="001145B0"/>
    <w:rsid w:val="002364C0"/>
    <w:rsid w:val="002554CD"/>
    <w:rsid w:val="00264052"/>
    <w:rsid w:val="00293B83"/>
    <w:rsid w:val="002B4294"/>
    <w:rsid w:val="00333D0D"/>
    <w:rsid w:val="00335E99"/>
    <w:rsid w:val="004C049F"/>
    <w:rsid w:val="005000E2"/>
    <w:rsid w:val="005D4C71"/>
    <w:rsid w:val="006A3CE7"/>
    <w:rsid w:val="00713E37"/>
    <w:rsid w:val="00A808B7"/>
    <w:rsid w:val="00C51A9B"/>
    <w:rsid w:val="00C6554A"/>
    <w:rsid w:val="00E0061F"/>
    <w:rsid w:val="00ED7C44"/>
    <w:rsid w:val="00F246ED"/>
    <w:rsid w:val="00F967A4"/>
    <w:rsid w:val="00FC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857F1"/>
  <w15:chartTrackingRefBased/>
  <w15:docId w15:val="{9D806E18-BED1-41EA-8D1F-09D7C416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99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F24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gif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yana\AppData\Local\Microsoft\Office\16.0\DTS\en-US%7bDB21A75A-39C1-46BA-9421-D7D603D4E529%7d\%7b4326897E-FAE8-4CAE-B0C2-5F8420E1A9D6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{4326897E-FAE8-4CAE-B0C2-5F8420E1A9D6}tf02835058_win32</Template>
  <TotalTime>0</TotalTime>
  <Pages>11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Ayana 123</dc:creator>
  <cp:keywords/>
  <dc:description/>
  <cp:lastModifiedBy>USER</cp:lastModifiedBy>
  <cp:revision>2</cp:revision>
  <dcterms:created xsi:type="dcterms:W3CDTF">2024-06-28T11:34:00Z</dcterms:created>
  <dcterms:modified xsi:type="dcterms:W3CDTF">2024-06-28T11:34:00Z</dcterms:modified>
</cp:coreProperties>
</file>